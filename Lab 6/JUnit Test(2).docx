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03105F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CMSC203_Lab6.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BE728C"/>
    <w:rsid w:val="00C578FD"/>
    <w:rsid w:val="00CA13F6"/>
    <w:rsid w:val="00DA2AA3"/>
    <w:rsid w:val="00DF43AD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Michael Amaya</cp:lastModifiedBy>
  <cp:revision>2</cp:revision>
  <dcterms:created xsi:type="dcterms:W3CDTF">2020-03-26T19:11:00Z</dcterms:created>
  <dcterms:modified xsi:type="dcterms:W3CDTF">2020-03-26T19:11:00Z</dcterms:modified>
</cp:coreProperties>
</file>